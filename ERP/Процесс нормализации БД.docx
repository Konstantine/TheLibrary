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7FB" w:rsidRDefault="00E112D7" w:rsidP="0019653A">
      <w:pPr>
        <w:pStyle w:val="1"/>
        <w:rPr>
          <w:rFonts w:asciiTheme="minorHAnsi" w:hAnsiTheme="minorHAnsi"/>
          <w:lang w:val="ru-RU"/>
        </w:rPr>
      </w:pPr>
      <w:r>
        <w:rPr>
          <w:lang w:val="ru-RU"/>
        </w:rPr>
        <w:t xml:space="preserve"> </w:t>
      </w:r>
      <w:r w:rsidR="003F47FB">
        <w:rPr>
          <w:lang w:val="ru-RU"/>
        </w:rPr>
        <w:t>Процесс нормализации БД.</w:t>
      </w:r>
      <w:r w:rsidR="003F47FB">
        <w:rPr>
          <w:rFonts w:asciiTheme="minorHAnsi" w:hAnsiTheme="minorHAnsi"/>
          <w:lang w:val="ru-RU"/>
        </w:rPr>
        <w:t xml:space="preserve"> </w:t>
      </w:r>
    </w:p>
    <w:p w:rsidR="003F47FB" w:rsidRPr="003F47FB" w:rsidRDefault="003F47FB" w:rsidP="003F47FB">
      <w:pPr>
        <w:rPr>
          <w:lang w:val="ru-RU"/>
        </w:rPr>
      </w:pPr>
    </w:p>
    <w:p w:rsidR="003F47FB" w:rsidRDefault="003F47FB" w:rsidP="003F47FB">
      <w:pPr>
        <w:rPr>
          <w:lang w:val="ru-RU"/>
        </w:rPr>
      </w:pPr>
      <w:r>
        <w:rPr>
          <w:lang w:val="ru-RU"/>
        </w:rPr>
        <w:t>Определим необходимые</w:t>
      </w:r>
      <w:r w:rsidR="00FA6CB2">
        <w:rPr>
          <w:lang w:val="ru-RU"/>
        </w:rPr>
        <w:t xml:space="preserve"> данные для отношений нашей</w:t>
      </w:r>
      <w:r>
        <w:rPr>
          <w:lang w:val="ru-RU"/>
        </w:rPr>
        <w:t xml:space="preserve"> </w:t>
      </w:r>
      <w:r>
        <w:t>The</w:t>
      </w:r>
      <w:r w:rsidRPr="003F47FB">
        <w:rPr>
          <w:lang w:val="ru-RU"/>
        </w:rPr>
        <w:t xml:space="preserve"> </w:t>
      </w:r>
      <w:r>
        <w:t>Library</w:t>
      </w:r>
      <w:r>
        <w:rPr>
          <w:lang w:val="ru-RU"/>
        </w:rPr>
        <w:t xml:space="preserve"> БД:</w:t>
      </w:r>
    </w:p>
    <w:p w:rsidR="00FA6CB2" w:rsidRDefault="00FA6CB2" w:rsidP="003F47FB">
      <w:pPr>
        <w:rPr>
          <w:lang w:val="ru-RU"/>
        </w:rPr>
      </w:pPr>
    </w:p>
    <w:p w:rsidR="00FA6CB2" w:rsidRDefault="00FA6CB2" w:rsidP="003F47FB">
      <w:pPr>
        <w:pStyle w:val="a7"/>
        <w:numPr>
          <w:ilvl w:val="0"/>
          <w:numId w:val="4"/>
        </w:numPr>
        <w:rPr>
          <w:lang w:val="ru-RU"/>
        </w:rPr>
      </w:pPr>
      <w:r>
        <w:t>Номер книги</w:t>
      </w:r>
    </w:p>
    <w:p w:rsidR="003F47FB" w:rsidRDefault="00FA6CB2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Название к</w:t>
      </w:r>
      <w:r w:rsidR="003F47FB">
        <w:rPr>
          <w:lang w:val="ru-RU"/>
        </w:rPr>
        <w:t>ниги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 публикации книги</w:t>
      </w:r>
    </w:p>
    <w:p w:rsidR="00FA6CB2" w:rsidRDefault="00FA6CB2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Номер автора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Имя автора книги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Фамилия </w:t>
      </w:r>
      <w:r w:rsidR="00FA6CB2">
        <w:rPr>
          <w:lang w:val="ru-RU"/>
        </w:rPr>
        <w:t>автора к</w:t>
      </w:r>
      <w:r>
        <w:rPr>
          <w:lang w:val="ru-RU"/>
        </w:rPr>
        <w:t>ниги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Год рождения автора книги (почему бы и нет?)</w:t>
      </w:r>
    </w:p>
    <w:p w:rsidR="00FA6CB2" w:rsidRDefault="00FA6CB2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Номер пользователя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Имя пользователя взявшего книгу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Фамилия пользователя взявшего книгу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Забанен ли пользователь, взявший книгу</w:t>
      </w:r>
    </w:p>
    <w:p w:rsidR="00FA6CB2" w:rsidRDefault="00FA6CB2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Номер операции выдачи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 выдачи книги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 требуемого возврата книги</w:t>
      </w:r>
    </w:p>
    <w:p w:rsidR="003F47FB" w:rsidRDefault="003F47FB" w:rsidP="003F47F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 реального возврата книги</w:t>
      </w:r>
    </w:p>
    <w:p w:rsidR="00FA6CB2" w:rsidRDefault="00FA6CB2" w:rsidP="00FA6CB2">
      <w:pPr>
        <w:rPr>
          <w:lang w:val="ru-RU"/>
        </w:rPr>
      </w:pPr>
    </w:p>
    <w:p w:rsidR="00305584" w:rsidRDefault="00FA6CB2" w:rsidP="00305584">
      <w:pPr>
        <w:ind w:firstLine="360"/>
        <w:rPr>
          <w:lang w:val="ru-RU"/>
        </w:rPr>
      </w:pPr>
      <w:r>
        <w:rPr>
          <w:lang w:val="ru-RU"/>
        </w:rPr>
        <w:t>В атрибутах 1,</w:t>
      </w:r>
      <w:r w:rsidR="000E3BF0">
        <w:rPr>
          <w:lang w:val="ru-RU"/>
        </w:rPr>
        <w:t>2,3 хранится информации о книге, в</w:t>
      </w:r>
      <w:r>
        <w:rPr>
          <w:lang w:val="ru-RU"/>
        </w:rPr>
        <w:t xml:space="preserve"> атрибутах </w:t>
      </w:r>
      <w:bookmarkStart w:id="0" w:name="_GoBack"/>
      <w:r w:rsidR="00305584">
        <w:rPr>
          <w:lang w:val="ru-RU"/>
        </w:rPr>
        <w:t xml:space="preserve">4,5,6,7 </w:t>
      </w:r>
      <w:bookmarkEnd w:id="0"/>
      <w:r w:rsidR="00305584">
        <w:rPr>
          <w:lang w:val="ru-RU"/>
        </w:rPr>
        <w:t xml:space="preserve">хранится информация об авторах. В атрибутах 8,9,10,11 хранится информация о пользователях и наконец в атрибутах 12,13,14,15 хранится информация об операциях. </w:t>
      </w:r>
    </w:p>
    <w:p w:rsidR="00B04EF5" w:rsidRDefault="00B04EF5" w:rsidP="00305584">
      <w:pPr>
        <w:ind w:firstLine="360"/>
        <w:rPr>
          <w:lang w:val="ru-RU"/>
        </w:rPr>
      </w:pPr>
      <w:r>
        <w:rPr>
          <w:lang w:val="ru-RU"/>
        </w:rPr>
        <w:t xml:space="preserve">Пойдем по порядку, разобьем имеющиеся атрибуты на </w:t>
      </w:r>
      <w:r w:rsidR="00AB31F2">
        <w:rPr>
          <w:lang w:val="ru-RU"/>
        </w:rPr>
        <w:t>3 отношения Книги,</w:t>
      </w:r>
      <w:r>
        <w:rPr>
          <w:lang w:val="ru-RU"/>
        </w:rPr>
        <w:t xml:space="preserve"> Пользователи</w:t>
      </w:r>
      <w:r w:rsidR="00AB31F2">
        <w:rPr>
          <w:lang w:val="ru-RU"/>
        </w:rPr>
        <w:t xml:space="preserve"> и Операции</w:t>
      </w:r>
      <w:r>
        <w:rPr>
          <w:lang w:val="ru-RU"/>
        </w:rPr>
        <w:t>:</w:t>
      </w:r>
    </w:p>
    <w:p w:rsidR="00B04EF5" w:rsidRPr="00FA6CB2" w:rsidRDefault="00B04EF5" w:rsidP="00B04EF5">
      <w:pPr>
        <w:rPr>
          <w:lang w:val="ru-RU"/>
        </w:rPr>
      </w:pPr>
      <w:r>
        <w:rPr>
          <w:lang w:val="ru-RU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4EF5" w:rsidTr="00B04EF5">
        <w:tc>
          <w:tcPr>
            <w:tcW w:w="4675" w:type="dxa"/>
          </w:tcPr>
          <w:p w:rsidR="00B04EF5" w:rsidRDefault="00B04EF5" w:rsidP="00B04EF5">
            <w:pPr>
              <w:rPr>
                <w:lang w:val="ru-RU"/>
              </w:rPr>
            </w:pPr>
            <w:r>
              <w:rPr>
                <w:lang w:val="ru-RU"/>
              </w:rPr>
              <w:t>Книги</w:t>
            </w:r>
          </w:p>
        </w:tc>
        <w:tc>
          <w:tcPr>
            <w:tcW w:w="4675" w:type="dxa"/>
          </w:tcPr>
          <w:p w:rsidR="00B04EF5" w:rsidRDefault="00B04EF5" w:rsidP="00B04EF5">
            <w:pPr>
              <w:rPr>
                <w:lang w:val="ru-RU"/>
              </w:rPr>
            </w:pPr>
            <w:r>
              <w:rPr>
                <w:lang w:val="ru-RU"/>
              </w:rPr>
              <w:t>Пользователи</w:t>
            </w:r>
          </w:p>
        </w:tc>
      </w:tr>
      <w:tr w:rsidR="00B04EF5" w:rsidRPr="000E3BF0" w:rsidTr="00B04EF5">
        <w:tc>
          <w:tcPr>
            <w:tcW w:w="4675" w:type="dxa"/>
          </w:tcPr>
          <w:p w:rsidR="00B04EF5" w:rsidRDefault="00B04EF5" w:rsidP="00B04EF5">
            <w:pPr>
              <w:pStyle w:val="a7"/>
              <w:numPr>
                <w:ilvl w:val="0"/>
                <w:numId w:val="6"/>
              </w:numPr>
              <w:rPr>
                <w:lang w:val="ru-RU"/>
              </w:rPr>
            </w:pPr>
            <w:r>
              <w:t>Номер книги</w:t>
            </w:r>
          </w:p>
          <w:p w:rsidR="00B04EF5" w:rsidRDefault="00B04EF5" w:rsidP="00B04EF5">
            <w:pPr>
              <w:pStyle w:val="a7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Название книги</w:t>
            </w:r>
          </w:p>
          <w:p w:rsidR="00B04EF5" w:rsidRDefault="00B04EF5" w:rsidP="00B04EF5">
            <w:pPr>
              <w:pStyle w:val="a7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Дата публикации книги</w:t>
            </w:r>
          </w:p>
          <w:p w:rsidR="00B04EF5" w:rsidRDefault="00B04EF5" w:rsidP="00B04EF5">
            <w:pPr>
              <w:pStyle w:val="a7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Номер автора</w:t>
            </w:r>
          </w:p>
          <w:p w:rsidR="00B04EF5" w:rsidRDefault="00B04EF5" w:rsidP="00B04EF5">
            <w:pPr>
              <w:pStyle w:val="a7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Имя автора книги</w:t>
            </w:r>
          </w:p>
          <w:p w:rsidR="00B04EF5" w:rsidRDefault="00B04EF5" w:rsidP="00B04EF5">
            <w:pPr>
              <w:pStyle w:val="a7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Фамилия автора книги</w:t>
            </w:r>
          </w:p>
          <w:p w:rsidR="00B04EF5" w:rsidRDefault="00B04EF5" w:rsidP="00B04EF5">
            <w:pPr>
              <w:pStyle w:val="a7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Год рождения автора книги</w:t>
            </w:r>
          </w:p>
          <w:p w:rsidR="00B04EF5" w:rsidRDefault="00B04EF5" w:rsidP="00AB31F2">
            <w:pPr>
              <w:pStyle w:val="a7"/>
              <w:rPr>
                <w:lang w:val="ru-RU"/>
              </w:rPr>
            </w:pPr>
          </w:p>
        </w:tc>
        <w:tc>
          <w:tcPr>
            <w:tcW w:w="4675" w:type="dxa"/>
          </w:tcPr>
          <w:p w:rsidR="00B04EF5" w:rsidRDefault="00B04EF5" w:rsidP="005C508E">
            <w:pPr>
              <w:pStyle w:val="a7"/>
              <w:numPr>
                <w:ilvl w:val="0"/>
                <w:numId w:val="7"/>
              </w:numPr>
              <w:rPr>
                <w:lang w:val="ru-RU"/>
              </w:rPr>
            </w:pPr>
            <w:r w:rsidRPr="00B04EF5">
              <w:rPr>
                <w:lang w:val="ru-RU"/>
              </w:rPr>
              <w:t>Номер пользователя</w:t>
            </w:r>
          </w:p>
          <w:p w:rsidR="00B04EF5" w:rsidRDefault="00B04EF5" w:rsidP="00F56AE9">
            <w:pPr>
              <w:pStyle w:val="a7"/>
              <w:numPr>
                <w:ilvl w:val="0"/>
                <w:numId w:val="7"/>
              </w:numPr>
              <w:rPr>
                <w:lang w:val="ru-RU"/>
              </w:rPr>
            </w:pPr>
            <w:r w:rsidRPr="00B04EF5">
              <w:rPr>
                <w:lang w:val="ru-RU"/>
              </w:rPr>
              <w:t>Имя пользователя взявшего книгу</w:t>
            </w:r>
          </w:p>
          <w:p w:rsidR="00B04EF5" w:rsidRDefault="00B04EF5" w:rsidP="00F77E79">
            <w:pPr>
              <w:pStyle w:val="a7"/>
              <w:numPr>
                <w:ilvl w:val="0"/>
                <w:numId w:val="7"/>
              </w:numPr>
              <w:rPr>
                <w:lang w:val="ru-RU"/>
              </w:rPr>
            </w:pPr>
            <w:r w:rsidRPr="00B04EF5">
              <w:rPr>
                <w:lang w:val="ru-RU"/>
              </w:rPr>
              <w:t>Фамилия пользователя взявшего книгу</w:t>
            </w:r>
          </w:p>
          <w:p w:rsidR="00B04EF5" w:rsidRDefault="00B04EF5" w:rsidP="00CF652F">
            <w:pPr>
              <w:pStyle w:val="a7"/>
              <w:numPr>
                <w:ilvl w:val="0"/>
                <w:numId w:val="7"/>
              </w:numPr>
              <w:rPr>
                <w:lang w:val="ru-RU"/>
              </w:rPr>
            </w:pPr>
            <w:r w:rsidRPr="00B04EF5">
              <w:rPr>
                <w:lang w:val="ru-RU"/>
              </w:rPr>
              <w:t>Забанен ли пользователь, взявший книгу</w:t>
            </w:r>
          </w:p>
        </w:tc>
      </w:tr>
    </w:tbl>
    <w:p w:rsidR="00B04EF5" w:rsidRDefault="00B04EF5" w:rsidP="00B04EF5">
      <w:pPr>
        <w:rPr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</w:tblGrid>
      <w:tr w:rsidR="00AB31F2" w:rsidTr="00AB31F2">
        <w:tc>
          <w:tcPr>
            <w:tcW w:w="4675" w:type="dxa"/>
          </w:tcPr>
          <w:p w:rsidR="00AB31F2" w:rsidRDefault="00AB31F2" w:rsidP="00CF652F">
            <w:pPr>
              <w:rPr>
                <w:lang w:val="ru-RU"/>
              </w:rPr>
            </w:pPr>
            <w:r>
              <w:rPr>
                <w:lang w:val="ru-RU"/>
              </w:rPr>
              <w:t>Операции</w:t>
            </w:r>
          </w:p>
        </w:tc>
      </w:tr>
      <w:tr w:rsidR="00AB31F2" w:rsidTr="00AB31F2">
        <w:tc>
          <w:tcPr>
            <w:tcW w:w="4675" w:type="dxa"/>
          </w:tcPr>
          <w:p w:rsidR="00AB31F2" w:rsidRDefault="00AB31F2" w:rsidP="00AB31F2">
            <w:pPr>
              <w:pStyle w:val="a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Номер операции выдачи</w:t>
            </w:r>
          </w:p>
          <w:p w:rsidR="00AB31F2" w:rsidRDefault="00AB31F2" w:rsidP="00AB31F2">
            <w:pPr>
              <w:pStyle w:val="a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Дата выдачи книги</w:t>
            </w:r>
          </w:p>
          <w:p w:rsidR="00AB31F2" w:rsidRDefault="00AB31F2" w:rsidP="00AB31F2">
            <w:pPr>
              <w:pStyle w:val="a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Дата требуемого возврата книги</w:t>
            </w:r>
          </w:p>
          <w:p w:rsidR="00AB31F2" w:rsidRDefault="00AB31F2" w:rsidP="00AB31F2">
            <w:pPr>
              <w:pStyle w:val="a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Дата реального возврата книги</w:t>
            </w:r>
          </w:p>
          <w:p w:rsidR="00AB31F2" w:rsidRDefault="00AB31F2" w:rsidP="00AB31F2">
            <w:pPr>
              <w:pStyle w:val="a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Номер пользователя</w:t>
            </w:r>
          </w:p>
          <w:p w:rsidR="00AB31F2" w:rsidRDefault="00AB31F2" w:rsidP="00AB31F2">
            <w:pPr>
              <w:pStyle w:val="a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Номер книги</w:t>
            </w:r>
          </w:p>
          <w:p w:rsidR="00AB31F2" w:rsidRDefault="00AB31F2" w:rsidP="00CF652F">
            <w:pPr>
              <w:rPr>
                <w:lang w:val="ru-RU"/>
              </w:rPr>
            </w:pPr>
          </w:p>
        </w:tc>
      </w:tr>
    </w:tbl>
    <w:p w:rsidR="00BE4A95" w:rsidRDefault="00AB31F2" w:rsidP="00CF652F">
      <w:pPr>
        <w:rPr>
          <w:lang w:val="ru-RU"/>
        </w:rPr>
      </w:pPr>
      <w:r>
        <w:rPr>
          <w:lang w:val="ru-RU"/>
        </w:rPr>
        <w:t xml:space="preserve">Отношения Операции и Пользователи уже относятся к третей нормальной форме, так как удовлетворят требованиям (1НФ – значения всех атрибутов отношения атомарные, 2НФ </w:t>
      </w:r>
      <w:r w:rsidR="00F059A7">
        <w:rPr>
          <w:lang w:val="ru-RU"/>
        </w:rPr>
        <w:t>–</w:t>
      </w:r>
      <w:r>
        <w:rPr>
          <w:lang w:val="ru-RU"/>
        </w:rPr>
        <w:t xml:space="preserve"> </w:t>
      </w:r>
      <w:r w:rsidR="00F059A7">
        <w:rPr>
          <w:lang w:val="ru-RU"/>
        </w:rPr>
        <w:t xml:space="preserve">каждый </w:t>
      </w:r>
      <w:r w:rsidR="00F059A7">
        <w:rPr>
          <w:lang w:val="ru-RU"/>
        </w:rPr>
        <w:lastRenderedPageBreak/>
        <w:t>ключевой атрибут полностью зависит от первичного ключа, 3НФ – каждый ключевой атрибут не транзитивно зависит от первичного ключа</w:t>
      </w:r>
      <w:r>
        <w:rPr>
          <w:lang w:val="ru-RU"/>
        </w:rPr>
        <w:t>)</w:t>
      </w:r>
      <w:r w:rsidR="0019653A">
        <w:rPr>
          <w:lang w:val="ru-RU"/>
        </w:rPr>
        <w:t>. Так же м</w:t>
      </w:r>
      <w:r w:rsidR="00F059A7">
        <w:rPr>
          <w:lang w:val="ru-RU"/>
        </w:rPr>
        <w:t xml:space="preserve">ы можем видеть, что отношение Книги тоже удовлетворяет первым двум нормальным формам, чтобы привести его к 3НФ, необходимо избавиться от транзитивных зависимостей, а именно </w:t>
      </w:r>
    </w:p>
    <w:p w:rsidR="00F059A7" w:rsidRDefault="00F059A7" w:rsidP="00CF652F">
      <w:pPr>
        <w:rPr>
          <w:lang w:val="ru-RU"/>
        </w:rPr>
      </w:pPr>
    </w:p>
    <w:p w:rsidR="00F059A7" w:rsidRPr="00F059A7" w:rsidRDefault="00F059A7" w:rsidP="00CF652F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Номер книги </w:t>
      </w:r>
      <w:r w:rsidRPr="00F059A7">
        <w:rPr>
          <w:color w:val="000000"/>
          <w:shd w:val="clear" w:color="auto" w:fill="FFFFFF"/>
          <w:lang w:val="ru-RU"/>
        </w:rPr>
        <w:t>→</w:t>
      </w:r>
      <w:r w:rsidRPr="00F059A7">
        <w:rPr>
          <w:rStyle w:val="apple-converted-space"/>
          <w:color w:val="000000"/>
          <w:shd w:val="clear" w:color="auto" w:fill="FFFFFF"/>
        </w:rPr>
        <w:t> </w:t>
      </w:r>
      <w:r>
        <w:rPr>
          <w:rStyle w:val="apple-converted-space"/>
          <w:color w:val="000000"/>
          <w:shd w:val="clear" w:color="auto" w:fill="FFFFFF"/>
          <w:lang w:val="ru-RU"/>
        </w:rPr>
        <w:t xml:space="preserve">Номер автора </w:t>
      </w:r>
      <w:r w:rsidRPr="00F059A7">
        <w:rPr>
          <w:color w:val="000000"/>
          <w:shd w:val="clear" w:color="auto" w:fill="FFFFFF"/>
          <w:lang w:val="ru-RU"/>
        </w:rPr>
        <w:t>→</w:t>
      </w:r>
      <w:r w:rsidRPr="00F059A7">
        <w:rPr>
          <w:rStyle w:val="apple-converted-space"/>
          <w:color w:val="000000"/>
          <w:shd w:val="clear" w:color="auto" w:fill="FFFFFF"/>
        </w:rPr>
        <w:t> </w:t>
      </w:r>
      <w:r>
        <w:rPr>
          <w:rStyle w:val="apple-converted-space"/>
          <w:color w:val="000000"/>
          <w:shd w:val="clear" w:color="auto" w:fill="FFFFFF"/>
          <w:lang w:val="ru-RU"/>
        </w:rPr>
        <w:t>Имя автора книги</w:t>
      </w:r>
    </w:p>
    <w:p w:rsidR="00AB31F2" w:rsidRDefault="00F059A7" w:rsidP="00CF652F">
      <w:pPr>
        <w:rPr>
          <w:rStyle w:val="apple-converted-space"/>
          <w:color w:val="000000"/>
          <w:shd w:val="clear" w:color="auto" w:fill="FFFFFF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rPr>
          <w:rStyle w:val="apple-converted-space"/>
          <w:color w:val="000000"/>
          <w:shd w:val="clear" w:color="auto" w:fill="FFFFFF"/>
          <w:lang w:val="ru-RU"/>
        </w:rPr>
        <w:t xml:space="preserve">Номер автора </w:t>
      </w:r>
      <w:r w:rsidRPr="00F059A7">
        <w:rPr>
          <w:color w:val="000000"/>
          <w:shd w:val="clear" w:color="auto" w:fill="FFFFFF"/>
          <w:lang w:val="ru-RU"/>
        </w:rPr>
        <w:t>→</w:t>
      </w:r>
      <w:r w:rsidRPr="00F059A7">
        <w:rPr>
          <w:rStyle w:val="apple-converted-space"/>
          <w:color w:val="000000"/>
          <w:shd w:val="clear" w:color="auto" w:fill="FFFFFF"/>
        </w:rPr>
        <w:t> </w:t>
      </w:r>
      <w:r>
        <w:rPr>
          <w:rStyle w:val="apple-converted-space"/>
          <w:color w:val="000000"/>
          <w:shd w:val="clear" w:color="auto" w:fill="FFFFFF"/>
          <w:lang w:val="ru-RU"/>
        </w:rPr>
        <w:t>Фамилия автора книги</w:t>
      </w:r>
    </w:p>
    <w:p w:rsidR="00F059A7" w:rsidRDefault="00F059A7" w:rsidP="00CF652F">
      <w:pPr>
        <w:rPr>
          <w:rStyle w:val="apple-converted-space"/>
          <w:color w:val="000000"/>
          <w:shd w:val="clear" w:color="auto" w:fill="FFFFFF"/>
          <w:lang w:val="ru-RU"/>
        </w:rPr>
      </w:pPr>
      <w:r>
        <w:rPr>
          <w:rStyle w:val="apple-converted-space"/>
          <w:color w:val="000000"/>
          <w:shd w:val="clear" w:color="auto" w:fill="FFFFFF"/>
          <w:lang w:val="ru-RU"/>
        </w:rPr>
        <w:tab/>
      </w:r>
      <w:r>
        <w:rPr>
          <w:rStyle w:val="apple-converted-space"/>
          <w:color w:val="000000"/>
          <w:shd w:val="clear" w:color="auto" w:fill="FFFFFF"/>
          <w:lang w:val="ru-RU"/>
        </w:rPr>
        <w:tab/>
      </w:r>
      <w:r>
        <w:rPr>
          <w:rStyle w:val="apple-converted-space"/>
          <w:color w:val="000000"/>
          <w:shd w:val="clear" w:color="auto" w:fill="FFFFFF"/>
          <w:lang w:val="ru-RU"/>
        </w:rPr>
        <w:tab/>
      </w:r>
      <w:r>
        <w:rPr>
          <w:rStyle w:val="apple-converted-space"/>
          <w:color w:val="000000"/>
          <w:shd w:val="clear" w:color="auto" w:fill="FFFFFF"/>
          <w:lang w:val="ru-RU"/>
        </w:rPr>
        <w:tab/>
      </w:r>
      <w:r>
        <w:rPr>
          <w:rStyle w:val="apple-converted-space"/>
          <w:color w:val="000000"/>
          <w:shd w:val="clear" w:color="auto" w:fill="FFFFFF"/>
          <w:lang w:val="ru-RU"/>
        </w:rPr>
        <w:tab/>
        <w:t xml:space="preserve"> Номер автора </w:t>
      </w:r>
      <w:r w:rsidRPr="00F059A7">
        <w:rPr>
          <w:color w:val="000000"/>
          <w:shd w:val="clear" w:color="auto" w:fill="FFFFFF"/>
          <w:lang w:val="ru-RU"/>
        </w:rPr>
        <w:t>→</w:t>
      </w:r>
      <w:r w:rsidRPr="00F059A7">
        <w:rPr>
          <w:rStyle w:val="apple-converted-space"/>
          <w:color w:val="000000"/>
          <w:shd w:val="clear" w:color="auto" w:fill="FFFFFF"/>
        </w:rPr>
        <w:t> </w:t>
      </w:r>
      <w:r>
        <w:rPr>
          <w:rStyle w:val="apple-converted-space"/>
          <w:color w:val="000000"/>
          <w:shd w:val="clear" w:color="auto" w:fill="FFFFFF"/>
          <w:lang w:val="ru-RU"/>
        </w:rPr>
        <w:t>Год рождения автора книги</w:t>
      </w:r>
    </w:p>
    <w:p w:rsidR="0019653A" w:rsidRDefault="0019653A" w:rsidP="00CF652F">
      <w:pPr>
        <w:rPr>
          <w:rStyle w:val="apple-converted-space"/>
          <w:color w:val="000000"/>
          <w:shd w:val="clear" w:color="auto" w:fill="FFFFFF"/>
          <w:lang w:val="ru-RU"/>
        </w:rPr>
      </w:pPr>
    </w:p>
    <w:p w:rsidR="00F059A7" w:rsidRDefault="00F059A7" w:rsidP="00CF652F">
      <w:pPr>
        <w:rPr>
          <w:rStyle w:val="apple-converted-space"/>
          <w:color w:val="000000"/>
          <w:shd w:val="clear" w:color="auto" w:fill="FFFFFF"/>
          <w:lang w:val="ru-RU"/>
        </w:rPr>
      </w:pPr>
      <w:r>
        <w:rPr>
          <w:rStyle w:val="apple-converted-space"/>
          <w:color w:val="000000"/>
          <w:shd w:val="clear" w:color="auto" w:fill="FFFFFF"/>
          <w:lang w:val="ru-RU"/>
        </w:rPr>
        <w:t xml:space="preserve">Для того чтобы избавиться от </w:t>
      </w:r>
      <w:r w:rsidR="0019653A">
        <w:rPr>
          <w:rStyle w:val="apple-converted-space"/>
          <w:color w:val="000000"/>
          <w:shd w:val="clear" w:color="auto" w:fill="FFFFFF"/>
          <w:lang w:val="ru-RU"/>
        </w:rPr>
        <w:t>этой зависимости, декомпозируем отношение на два:</w:t>
      </w:r>
    </w:p>
    <w:p w:rsidR="0019653A" w:rsidRDefault="0019653A" w:rsidP="00CF652F">
      <w:pPr>
        <w:rPr>
          <w:rStyle w:val="apple-converted-space"/>
          <w:color w:val="000000"/>
          <w:shd w:val="clear" w:color="auto" w:fill="FFFFFF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653A" w:rsidTr="0019653A">
        <w:tc>
          <w:tcPr>
            <w:tcW w:w="4675" w:type="dxa"/>
          </w:tcPr>
          <w:p w:rsidR="0019653A" w:rsidRDefault="0019653A" w:rsidP="00CF652F">
            <w:pPr>
              <w:rPr>
                <w:lang w:val="ru-RU"/>
              </w:rPr>
            </w:pPr>
            <w:r>
              <w:rPr>
                <w:lang w:val="ru-RU"/>
              </w:rPr>
              <w:t>Книги</w:t>
            </w:r>
          </w:p>
        </w:tc>
        <w:tc>
          <w:tcPr>
            <w:tcW w:w="4675" w:type="dxa"/>
          </w:tcPr>
          <w:p w:rsidR="0019653A" w:rsidRDefault="0019653A" w:rsidP="00CF652F">
            <w:pPr>
              <w:rPr>
                <w:lang w:val="ru-RU"/>
              </w:rPr>
            </w:pPr>
            <w:r>
              <w:rPr>
                <w:lang w:val="ru-RU"/>
              </w:rPr>
              <w:t>Авторы</w:t>
            </w:r>
          </w:p>
        </w:tc>
      </w:tr>
      <w:tr w:rsidR="0019653A" w:rsidTr="0019653A">
        <w:tc>
          <w:tcPr>
            <w:tcW w:w="4675" w:type="dxa"/>
          </w:tcPr>
          <w:p w:rsidR="0019653A" w:rsidRDefault="0019653A" w:rsidP="0019653A">
            <w:pPr>
              <w:pStyle w:val="a7"/>
              <w:numPr>
                <w:ilvl w:val="0"/>
                <w:numId w:val="9"/>
              </w:numPr>
              <w:rPr>
                <w:lang w:val="ru-RU"/>
              </w:rPr>
            </w:pPr>
            <w:r>
              <w:t>Номер книги</w:t>
            </w:r>
          </w:p>
          <w:p w:rsidR="0019653A" w:rsidRDefault="0019653A" w:rsidP="0019653A">
            <w:pPr>
              <w:pStyle w:val="a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Название книги</w:t>
            </w:r>
          </w:p>
          <w:p w:rsidR="0019653A" w:rsidRDefault="0019653A" w:rsidP="0019653A">
            <w:pPr>
              <w:pStyle w:val="a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Дата публикации книги</w:t>
            </w:r>
          </w:p>
          <w:p w:rsidR="0019653A" w:rsidRDefault="0019653A" w:rsidP="0019653A">
            <w:pPr>
              <w:pStyle w:val="a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Номер автора</w:t>
            </w:r>
          </w:p>
          <w:p w:rsidR="0019653A" w:rsidRDefault="0019653A" w:rsidP="00CF652F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9653A" w:rsidRDefault="0019653A" w:rsidP="00C87619">
            <w:pPr>
              <w:pStyle w:val="a7"/>
              <w:numPr>
                <w:ilvl w:val="0"/>
                <w:numId w:val="10"/>
              </w:numPr>
              <w:rPr>
                <w:lang w:val="ru-RU"/>
              </w:rPr>
            </w:pPr>
            <w:r w:rsidRPr="0019653A">
              <w:rPr>
                <w:lang w:val="ru-RU"/>
              </w:rPr>
              <w:t>Номер автора</w:t>
            </w:r>
          </w:p>
          <w:p w:rsidR="0019653A" w:rsidRDefault="0019653A" w:rsidP="00400167">
            <w:pPr>
              <w:pStyle w:val="a7"/>
              <w:numPr>
                <w:ilvl w:val="0"/>
                <w:numId w:val="10"/>
              </w:numPr>
              <w:rPr>
                <w:lang w:val="ru-RU"/>
              </w:rPr>
            </w:pPr>
            <w:r w:rsidRPr="0019653A">
              <w:rPr>
                <w:lang w:val="ru-RU"/>
              </w:rPr>
              <w:t>Имя автора книги</w:t>
            </w:r>
          </w:p>
          <w:p w:rsidR="0019653A" w:rsidRDefault="0019653A" w:rsidP="00473D09">
            <w:pPr>
              <w:pStyle w:val="a7"/>
              <w:numPr>
                <w:ilvl w:val="0"/>
                <w:numId w:val="10"/>
              </w:numPr>
              <w:rPr>
                <w:lang w:val="ru-RU"/>
              </w:rPr>
            </w:pPr>
            <w:r w:rsidRPr="0019653A">
              <w:rPr>
                <w:lang w:val="ru-RU"/>
              </w:rPr>
              <w:t>Фамилия автора книги</w:t>
            </w:r>
          </w:p>
          <w:p w:rsidR="0019653A" w:rsidRDefault="0019653A" w:rsidP="0019653A">
            <w:pPr>
              <w:pStyle w:val="a7"/>
              <w:numPr>
                <w:ilvl w:val="0"/>
                <w:numId w:val="10"/>
              </w:numPr>
              <w:rPr>
                <w:lang w:val="ru-RU"/>
              </w:rPr>
            </w:pPr>
            <w:r w:rsidRPr="0019653A">
              <w:rPr>
                <w:lang w:val="ru-RU"/>
              </w:rPr>
              <w:t>Год рождения автора книги</w:t>
            </w:r>
          </w:p>
        </w:tc>
      </w:tr>
    </w:tbl>
    <w:p w:rsidR="0019653A" w:rsidRDefault="0019653A" w:rsidP="00CF652F">
      <w:pPr>
        <w:rPr>
          <w:lang w:val="ru-RU"/>
        </w:rPr>
      </w:pPr>
    </w:p>
    <w:p w:rsidR="0019653A" w:rsidRDefault="0019653A" w:rsidP="00CF652F">
      <w:pPr>
        <w:rPr>
          <w:lang w:val="ru-RU"/>
        </w:rPr>
      </w:pPr>
      <w:r>
        <w:rPr>
          <w:lang w:val="ru-RU"/>
        </w:rPr>
        <w:t>Готово, теперь мы имеем 4 отношения, которые удовлетворяют трем нормальным формам.</w:t>
      </w:r>
    </w:p>
    <w:p w:rsidR="0019653A" w:rsidRDefault="0019653A" w:rsidP="00CF652F">
      <w:pPr>
        <w:rPr>
          <w:lang w:val="ru-RU"/>
        </w:rPr>
      </w:pPr>
    </w:p>
    <w:p w:rsidR="0019653A" w:rsidRPr="0019653A" w:rsidRDefault="0019653A" w:rsidP="0019653A">
      <w:pPr>
        <w:rPr>
          <w:lang w:val="ru-RU"/>
        </w:rPr>
      </w:pPr>
    </w:p>
    <w:sectPr w:rsidR="0019653A" w:rsidRPr="001965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C87" w:rsidRDefault="002E5C87">
      <w:r>
        <w:separator/>
      </w:r>
    </w:p>
  </w:endnote>
  <w:endnote w:type="continuationSeparator" w:id="0">
    <w:p w:rsidR="002E5C87" w:rsidRDefault="002E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236" w:rsidRDefault="00F6223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236" w:rsidRDefault="00F6223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236" w:rsidRDefault="00F6223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C87" w:rsidRDefault="002E5C87">
      <w:r>
        <w:separator/>
      </w:r>
    </w:p>
  </w:footnote>
  <w:footnote w:type="continuationSeparator" w:id="0">
    <w:p w:rsidR="002E5C87" w:rsidRDefault="002E5C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236" w:rsidRDefault="00F6223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236" w:rsidRDefault="00F6223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236" w:rsidRDefault="00F6223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71AA2"/>
    <w:multiLevelType w:val="hybridMultilevel"/>
    <w:tmpl w:val="C2C47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B03FC"/>
    <w:multiLevelType w:val="hybridMultilevel"/>
    <w:tmpl w:val="8BF4BB9E"/>
    <w:lvl w:ilvl="0" w:tplc="70501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BF2272"/>
    <w:multiLevelType w:val="hybridMultilevel"/>
    <w:tmpl w:val="DFBCC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B27D4"/>
    <w:multiLevelType w:val="hybridMultilevel"/>
    <w:tmpl w:val="CA0CB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A0649"/>
    <w:multiLevelType w:val="hybridMultilevel"/>
    <w:tmpl w:val="44607B38"/>
    <w:lvl w:ilvl="0" w:tplc="1CB8209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F2545"/>
    <w:multiLevelType w:val="hybridMultilevel"/>
    <w:tmpl w:val="DFBCC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76661"/>
    <w:multiLevelType w:val="hybridMultilevel"/>
    <w:tmpl w:val="DFBCC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A6C29"/>
    <w:multiLevelType w:val="hybridMultilevel"/>
    <w:tmpl w:val="F40617FE"/>
    <w:lvl w:ilvl="0" w:tplc="D37E031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15512D"/>
    <w:multiLevelType w:val="hybridMultilevel"/>
    <w:tmpl w:val="DFBCC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B07D64"/>
    <w:multiLevelType w:val="hybridMultilevel"/>
    <w:tmpl w:val="B712D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D7"/>
    <w:rsid w:val="000E3BF0"/>
    <w:rsid w:val="0019653A"/>
    <w:rsid w:val="002E5C87"/>
    <w:rsid w:val="00305584"/>
    <w:rsid w:val="00340455"/>
    <w:rsid w:val="003F47FB"/>
    <w:rsid w:val="00864F57"/>
    <w:rsid w:val="00AB31F2"/>
    <w:rsid w:val="00B04EF5"/>
    <w:rsid w:val="00B971E7"/>
    <w:rsid w:val="00BE4A95"/>
    <w:rsid w:val="00CF652F"/>
    <w:rsid w:val="00E112D7"/>
    <w:rsid w:val="00F059A7"/>
    <w:rsid w:val="00F62236"/>
    <w:rsid w:val="00FA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47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47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10">
    <w:name w:val="Заголовок 1 Знак"/>
    <w:basedOn w:val="a0"/>
    <w:link w:val="1"/>
    <w:uiPriority w:val="9"/>
    <w:rsid w:val="003F47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F47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3F47FB"/>
    <w:pPr>
      <w:ind w:left="720"/>
      <w:contextualSpacing/>
    </w:pPr>
  </w:style>
  <w:style w:type="table" w:styleId="a8">
    <w:name w:val="Table Grid"/>
    <w:basedOn w:val="a1"/>
    <w:uiPriority w:val="39"/>
    <w:rsid w:val="00B04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E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stantine\AppData\Roaming\Microsoft\&#1064;&#1072;&#1073;&#1083;&#1086;&#1085;&#1099;\LiveContent\15\Managed\Word%20Document%20Bibliography%20Styles\TC102786999%5b%5bfn=&#1057;%20&#1086;&#1076;&#1080;&#1085;&#1072;&#1088;&#1085;&#1099;&#1084;%20&#1080;&#1085;&#1090;&#1077;&#1088;&#1074;&#1072;&#1083;&#1086;&#1084;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TC102786999[[fn=С одинарным интервалом]]</Template>
  <TotalTime>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2013-10-06T12:11:00Z</dcterms:created>
  <dcterms:modified xsi:type="dcterms:W3CDTF">2013-10-06T16:23:00Z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